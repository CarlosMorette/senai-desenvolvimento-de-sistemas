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86A7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86A7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86A7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DA19B6" w:rsidRDefault="00C22EF2" w:rsidP="00C22EF2">
      <w:pPr>
        <w:ind w:firstLine="720"/>
      </w:pPr>
      <w:bookmarkStart w:id="4" w:name="_Toc533767845"/>
      <w:bookmarkStart w:id="5" w:name="_Toc3879732"/>
      <w:r>
        <w:t>O objetivo é c</w:t>
      </w:r>
      <w:r w:rsidRPr="00C22EF2">
        <w:t>riar uma plataforma web para uma Clínica</w:t>
      </w:r>
      <w:r>
        <w:t xml:space="preserve"> SP Medical </w:t>
      </w:r>
      <w:proofErr w:type="spellStart"/>
      <w:r>
        <w:t>Group</w:t>
      </w:r>
      <w:proofErr w:type="spellEnd"/>
      <w:r>
        <w:t>,</w:t>
      </w:r>
      <w:r w:rsidRPr="00C22EF2">
        <w:t xml:space="preserve"> </w:t>
      </w:r>
      <w:r>
        <w:t>com o intuito de</w:t>
      </w:r>
      <w:r w:rsidRPr="00C22EF2">
        <w:t xml:space="preserve"> facilitar o processo de agendamento de consultas e exames para </w:t>
      </w:r>
      <w:r>
        <w:t xml:space="preserve">acrescentar </w:t>
      </w:r>
      <w:r w:rsidRPr="00C22EF2">
        <w:t>valor ao negócio</w:t>
      </w:r>
      <w:bookmarkEnd w:id="4"/>
      <w:bookmarkEnd w:id="5"/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651B30" w:rsidP="0058702F">
      <w:pPr>
        <w:ind w:firstLine="720"/>
      </w:pPr>
      <w:r>
        <w:t>Desenvolver</w:t>
      </w:r>
      <w:r w:rsidR="003A3712">
        <w:t xml:space="preserve"> </w:t>
      </w:r>
      <w:r>
        <w:t xml:space="preserve">a </w:t>
      </w:r>
      <w:r w:rsidR="003A3712">
        <w:t xml:space="preserve">aplicação </w:t>
      </w:r>
      <w:r>
        <w:t xml:space="preserve">web/mobile para </w:t>
      </w:r>
      <w:r w:rsidR="003A3712">
        <w:t>ajuda</w:t>
      </w:r>
      <w:r w:rsidR="007A04E5">
        <w:t>r</w:t>
      </w:r>
      <w:r w:rsidR="003A3712">
        <w:t xml:space="preserve"> </w:t>
      </w:r>
      <w:r w:rsidR="007A04E5">
        <w:t xml:space="preserve">na </w:t>
      </w:r>
      <w:bookmarkStart w:id="8" w:name="_GoBack"/>
      <w:bookmarkEnd w:id="8"/>
      <w:r w:rsidR="003A3712">
        <w:t>administração da clínica como facilitação do agendamento de consultas e cadastro de usuários</w:t>
      </w:r>
      <w:r w:rsidR="00A648CE">
        <w:t xml:space="preserve"> e médicos</w:t>
      </w:r>
      <w:r w:rsidR="003A3712">
        <w:t>.</w:t>
      </w:r>
      <w:r w:rsidR="008A7F37"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3A3712">
      <w:r>
        <w:t xml:space="preserve">A modelagem de software </w:t>
      </w:r>
      <w:r w:rsidRPr="003A3712">
        <w:t>é a atividade de construir modelos que expliquem as características ou o comportamento de um software ou de um sistema de software</w:t>
      </w:r>
      <w:r>
        <w:t>.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3A3712" w:rsidP="008A7F37">
      <w:pPr>
        <w:pStyle w:val="cabealho2"/>
        <w:rPr>
          <w:b w:val="0"/>
          <w:bCs w:val="0"/>
          <w:sz w:val="20"/>
          <w:szCs w:val="20"/>
        </w:rPr>
      </w:pPr>
      <w:bookmarkStart w:id="13" w:name="_Toc533767849"/>
      <w:bookmarkStart w:id="14" w:name="_Toc3879736"/>
      <w:r w:rsidRPr="003A3712">
        <w:rPr>
          <w:b w:val="0"/>
          <w:bCs w:val="0"/>
          <w:sz w:val="20"/>
          <w:szCs w:val="20"/>
        </w:rPr>
        <w:t>O modelo lógico mostra as ligações entre as tabelas de banco de dados, as chaves primárias, os componentes de cada uma</w:t>
      </w:r>
      <w:bookmarkEnd w:id="13"/>
      <w:bookmarkEnd w:id="14"/>
      <w:r w:rsidR="006F0CB1">
        <w:rPr>
          <w:b w:val="0"/>
          <w:bCs w:val="0"/>
          <w:sz w:val="20"/>
          <w:szCs w:val="20"/>
        </w:rPr>
        <w:t>.</w:t>
      </w:r>
    </w:p>
    <w:p w:rsidR="003A3712" w:rsidRPr="003A3712" w:rsidRDefault="006F0CB1" w:rsidP="003A3712">
      <w:r>
        <w:rPr>
          <w:noProof/>
        </w:rPr>
        <w:drawing>
          <wp:inline distT="0" distB="0" distL="0" distR="0">
            <wp:extent cx="2857500" cy="3504441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-spmedgroup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84" cy="35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80" w:rsidRDefault="00573D80" w:rsidP="008A7F37">
      <w:pPr>
        <w:pStyle w:val="cabealho2"/>
      </w:pPr>
      <w:bookmarkStart w:id="15" w:name="_Toc533767850"/>
      <w:bookmarkStart w:id="16" w:name="_Toc3879737"/>
      <w:r>
        <w:lastRenderedPageBreak/>
        <w:t xml:space="preserve">Modelagem </w:t>
      </w:r>
      <w:proofErr w:type="spellStart"/>
      <w:r>
        <w:t>Fisica</w:t>
      </w:r>
      <w:proofErr w:type="spellEnd"/>
    </w:p>
    <w:p w:rsidR="00573D80" w:rsidRPr="00573D80" w:rsidRDefault="00573D80" w:rsidP="00573D80">
      <w:pPr>
        <w:rPr>
          <w:rFonts w:ascii="Arial" w:hAnsi="Arial" w:cs="Arial"/>
          <w:color w:val="222222"/>
          <w:shd w:val="clear" w:color="auto" w:fill="FFFFFF"/>
        </w:rPr>
      </w:pPr>
      <w:r w:rsidRPr="00573D80">
        <w:t>A modelagem física lida com o design do banco de dados real com base nos requisitos reunidos durante a modelagem lógica do banco de dados.</w:t>
      </w:r>
      <w:r w:rsidR="00301E0C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991533" cy="5578323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0C" w:rsidRDefault="00301E0C" w:rsidP="00301E0C"/>
    <w:p w:rsidR="00301E0C" w:rsidRDefault="00301E0C" w:rsidP="00301E0C"/>
    <w:p w:rsidR="00301E0C" w:rsidRDefault="00301E0C" w:rsidP="00301E0C"/>
    <w:p w:rsidR="00301E0C" w:rsidRDefault="00301E0C" w:rsidP="00301E0C"/>
    <w:p w:rsidR="00301E0C" w:rsidRDefault="00301E0C" w:rsidP="00301E0C"/>
    <w:p w:rsidR="00301E0C" w:rsidRPr="00301E0C" w:rsidRDefault="00301E0C" w:rsidP="00301E0C"/>
    <w:p w:rsidR="00C92BD1" w:rsidRDefault="00C92BD1" w:rsidP="008A7F37">
      <w:pPr>
        <w:pStyle w:val="cabealho2"/>
      </w:pPr>
      <w:r>
        <w:lastRenderedPageBreak/>
        <w:t>Modelo Conceitual</w:t>
      </w:r>
      <w:bookmarkEnd w:id="15"/>
      <w:bookmarkEnd w:id="16"/>
    </w:p>
    <w:p w:rsidR="006F0CB1" w:rsidRDefault="006F0C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6F0CB1">
        <w:t xml:space="preserve">O modelo conceitual é um diagrama em blocos que demonstra todas as relações entre as entidades, suas especializações, seus atributos e </w:t>
      </w:r>
      <w:proofErr w:type="spellStart"/>
      <w:r w:rsidRPr="006F0CB1">
        <w:t>auto-relações</w:t>
      </w:r>
      <w:proofErr w:type="spellEnd"/>
      <w:r w:rsidRPr="006F0CB1">
        <w:t>.</w:t>
      </w:r>
    </w:p>
    <w:p w:rsidR="006F0CB1" w:rsidRDefault="006F0CB1">
      <w:pPr>
        <w:rPr>
          <w:rFonts w:ascii="Arial" w:hAnsi="Arial" w:cs="Arial"/>
          <w:color w:val="222222"/>
          <w:shd w:val="clear" w:color="auto" w:fill="FFFFFF"/>
        </w:rPr>
      </w:pPr>
    </w:p>
    <w:p w:rsidR="006F0CB1" w:rsidRPr="006F0CB1" w:rsidRDefault="006F0CB1">
      <w:pPr>
        <w:rPr>
          <w:rFonts w:ascii="Arial" w:hAnsi="Arial" w:cs="Arial"/>
          <w:color w:val="222222"/>
          <w:shd w:val="clear" w:color="auto" w:fill="FFFFFF"/>
        </w:rPr>
        <w:sectPr w:rsidR="006F0CB1" w:rsidRPr="006F0CB1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3592195" cy="2072640"/>
            <wp:effectExtent l="0" t="0" r="825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-spmedgroup-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6F0CB1" w:rsidP="00295E15">
      <w:pPr>
        <w:ind w:firstLine="720"/>
      </w:pPr>
      <w:r>
        <w:t xml:space="preserve"> </w:t>
      </w:r>
      <w:hyperlink r:id="rId15" w:history="1">
        <w:r w:rsidR="00E276F5">
          <w:rPr>
            <w:rStyle w:val="Hyperlink"/>
          </w:rPr>
          <w:t>https://trello.com/b/jZyDnM2H/senai-sp-med-group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36739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36739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2A3F77" w:rsidRDefault="002A3F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aps w:val="0"/>
                <w:color w:val="4C483D" w:themeColor="text2"/>
                <w:sz w:val="20"/>
              </w:rPr>
            </w:pPr>
            <w:r w:rsidRPr="002A3F77">
              <w:rPr>
                <w:rFonts w:asciiTheme="minorHAnsi" w:hAnsiTheme="minorHAnsi"/>
                <w:b w:val="0"/>
                <w:caps w:val="0"/>
                <w:color w:val="4C483D" w:themeColor="text2"/>
                <w:sz w:val="20"/>
              </w:rPr>
              <w:t>X</w:t>
            </w:r>
          </w:p>
        </w:tc>
        <w:tc>
          <w:tcPr>
            <w:tcW w:w="533" w:type="pct"/>
          </w:tcPr>
          <w:p w:rsidR="008A7F37" w:rsidRPr="002A3F7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aps w:val="0"/>
                <w:color w:val="4C483D" w:themeColor="text2"/>
                <w:sz w:val="20"/>
              </w:rPr>
            </w:pPr>
          </w:p>
        </w:tc>
        <w:tc>
          <w:tcPr>
            <w:tcW w:w="533" w:type="pct"/>
          </w:tcPr>
          <w:p w:rsidR="008A7F37" w:rsidRPr="00367394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aps w:val="0"/>
                <w:color w:val="4C483D" w:themeColor="text2"/>
                <w:sz w:val="20"/>
              </w:rPr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A79" w:rsidRDefault="00686A79">
      <w:pPr>
        <w:spacing w:after="0" w:line="240" w:lineRule="auto"/>
      </w:pPr>
      <w:r>
        <w:separator/>
      </w:r>
    </w:p>
  </w:endnote>
  <w:endnote w:type="continuationSeparator" w:id="0">
    <w:p w:rsidR="00686A79" w:rsidRDefault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86A7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A79" w:rsidRDefault="00686A79">
      <w:pPr>
        <w:spacing w:after="0" w:line="240" w:lineRule="auto"/>
      </w:pPr>
      <w:r>
        <w:separator/>
      </w:r>
    </w:p>
  </w:footnote>
  <w:footnote w:type="continuationSeparator" w:id="0">
    <w:p w:rsidR="00686A79" w:rsidRDefault="0068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4F19"/>
    <w:rsid w:val="00295E15"/>
    <w:rsid w:val="002A3F77"/>
    <w:rsid w:val="002C2E34"/>
    <w:rsid w:val="002C440D"/>
    <w:rsid w:val="002E0003"/>
    <w:rsid w:val="00301E0C"/>
    <w:rsid w:val="00362822"/>
    <w:rsid w:val="00367394"/>
    <w:rsid w:val="003724D6"/>
    <w:rsid w:val="00376460"/>
    <w:rsid w:val="003A1B68"/>
    <w:rsid w:val="003A3712"/>
    <w:rsid w:val="00456E37"/>
    <w:rsid w:val="0046629B"/>
    <w:rsid w:val="004900F8"/>
    <w:rsid w:val="004A0592"/>
    <w:rsid w:val="005177BA"/>
    <w:rsid w:val="00524B9A"/>
    <w:rsid w:val="00573D80"/>
    <w:rsid w:val="00585F9D"/>
    <w:rsid w:val="0058702F"/>
    <w:rsid w:val="005D01C6"/>
    <w:rsid w:val="00642F78"/>
    <w:rsid w:val="00651B30"/>
    <w:rsid w:val="00657A13"/>
    <w:rsid w:val="00674BE9"/>
    <w:rsid w:val="00686A79"/>
    <w:rsid w:val="00695C1D"/>
    <w:rsid w:val="006E0CD1"/>
    <w:rsid w:val="006F0CB1"/>
    <w:rsid w:val="006F3AFC"/>
    <w:rsid w:val="00723849"/>
    <w:rsid w:val="00730217"/>
    <w:rsid w:val="00792337"/>
    <w:rsid w:val="007A04E5"/>
    <w:rsid w:val="007C7D98"/>
    <w:rsid w:val="007F3CBC"/>
    <w:rsid w:val="00894B11"/>
    <w:rsid w:val="008A7F37"/>
    <w:rsid w:val="008B137F"/>
    <w:rsid w:val="008D4D82"/>
    <w:rsid w:val="00952E23"/>
    <w:rsid w:val="0098799F"/>
    <w:rsid w:val="00997D7D"/>
    <w:rsid w:val="009A3F87"/>
    <w:rsid w:val="009B5655"/>
    <w:rsid w:val="009E2D84"/>
    <w:rsid w:val="00A10E8C"/>
    <w:rsid w:val="00A25BD2"/>
    <w:rsid w:val="00A648CE"/>
    <w:rsid w:val="00A967A8"/>
    <w:rsid w:val="00B36547"/>
    <w:rsid w:val="00BB5B9E"/>
    <w:rsid w:val="00BD3832"/>
    <w:rsid w:val="00BE6308"/>
    <w:rsid w:val="00BF7DCB"/>
    <w:rsid w:val="00C22EF2"/>
    <w:rsid w:val="00C26497"/>
    <w:rsid w:val="00C656AD"/>
    <w:rsid w:val="00C86073"/>
    <w:rsid w:val="00C92BD1"/>
    <w:rsid w:val="00CA658A"/>
    <w:rsid w:val="00D0024A"/>
    <w:rsid w:val="00DA19B6"/>
    <w:rsid w:val="00DA7671"/>
    <w:rsid w:val="00DB563A"/>
    <w:rsid w:val="00DE3EA9"/>
    <w:rsid w:val="00E202D7"/>
    <w:rsid w:val="00E276F5"/>
    <w:rsid w:val="00E43E78"/>
    <w:rsid w:val="00E6531E"/>
    <w:rsid w:val="00E70D94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7EFC5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jZyDnM2H/senai-sp-med-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67A2D"/>
    <w:rsid w:val="00406E44"/>
    <w:rsid w:val="004265B1"/>
    <w:rsid w:val="004C7ED7"/>
    <w:rsid w:val="00571EE0"/>
    <w:rsid w:val="00654058"/>
    <w:rsid w:val="00973EE1"/>
    <w:rsid w:val="009C4993"/>
    <w:rsid w:val="00BE6D49"/>
    <w:rsid w:val="00D4212B"/>
    <w:rsid w:val="00F5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5099C-16A7-4C44-A5AE-EF51D712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18</TotalTime>
  <Pages>14</Pages>
  <Words>572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16</cp:revision>
  <dcterms:created xsi:type="dcterms:W3CDTF">2020-02-11T13:00:00Z</dcterms:created>
  <dcterms:modified xsi:type="dcterms:W3CDTF">2020-02-12T11:52:00Z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