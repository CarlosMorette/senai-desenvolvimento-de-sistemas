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0A367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0A367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0A367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CA658A" w:rsidRPr="009B5655" w:rsidRDefault="00A10E8C" w:rsidP="009B5655">
      <w:r>
        <w:tab/>
      </w:r>
      <w:r w:rsidR="00CA658A">
        <w:t>O objetivo desse projeto é a aplicação do aprendizado do curso Desenvolvimento de Sistemas do SENAI Informática. Ministrado pelos pro</w:t>
      </w:r>
      <w:r w:rsidR="00134F19">
        <w:t>fessores Saulo e Carolina</w:t>
      </w:r>
      <w:r w:rsidR="003A3712">
        <w:t>.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134F19">
      <w:r>
        <w:t>O projeto tem o intuito de</w:t>
      </w:r>
      <w:r w:rsidR="003A3712">
        <w:t xml:space="preserve"> ajudar uma nova clínica médica chamada SP Medical </w:t>
      </w:r>
      <w:proofErr w:type="spellStart"/>
      <w:r w:rsidR="003A3712">
        <w:t>Group</w:t>
      </w:r>
      <w:proofErr w:type="spellEnd"/>
      <w:r w:rsidR="003A3712">
        <w:t>, então foi pedido a implementação de um sistema devido a alta demanda de pacientes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3A3712">
      <w:r>
        <w:t>A aplicação ajuda na administração da clínica como facilitação do agendamento de consultas e cadastro de usuários.</w:t>
      </w:r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3A3712">
      <w:r>
        <w:t xml:space="preserve">A modelagem de software </w:t>
      </w:r>
      <w:r w:rsidRPr="003A3712">
        <w:t>é a atividade de construir modelos que expliquem as características ou o comportamento de um software ou de um sistema de software</w:t>
      </w:r>
      <w:r>
        <w:t>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3A3712" w:rsidP="008A7F37">
      <w:pPr>
        <w:pStyle w:val="cabealho2"/>
        <w:rPr>
          <w:b w:val="0"/>
          <w:bCs w:val="0"/>
          <w:sz w:val="20"/>
          <w:szCs w:val="20"/>
        </w:rPr>
      </w:pPr>
      <w:bookmarkStart w:id="12" w:name="_Toc533767849"/>
      <w:bookmarkStart w:id="13" w:name="_Toc3879736"/>
      <w:r w:rsidRPr="003A3712">
        <w:rPr>
          <w:b w:val="0"/>
          <w:bCs w:val="0"/>
          <w:sz w:val="20"/>
          <w:szCs w:val="20"/>
        </w:rPr>
        <w:t>O modelo lógico mostra as ligações entre as tabelas de banco de dados, as chaves primárias, os componentes de cada uma</w:t>
      </w:r>
      <w:bookmarkEnd w:id="12"/>
      <w:bookmarkEnd w:id="13"/>
      <w:r w:rsidR="006F0CB1">
        <w:rPr>
          <w:b w:val="0"/>
          <w:bCs w:val="0"/>
          <w:sz w:val="20"/>
          <w:szCs w:val="20"/>
        </w:rPr>
        <w:t>.</w:t>
      </w:r>
    </w:p>
    <w:p w:rsidR="003A3712" w:rsidRPr="003A3712" w:rsidRDefault="006F0CB1" w:rsidP="003A3712">
      <w:r>
        <w:rPr>
          <w:noProof/>
        </w:rPr>
        <w:drawing>
          <wp:inline distT="0" distB="0" distL="0" distR="0">
            <wp:extent cx="2857500" cy="3504441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-spmedgroup-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84" cy="35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6F0CB1" w:rsidRDefault="006F0CB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 w:rsidRPr="006F0CB1">
        <w:t xml:space="preserve">O modelo conceitual é um diagrama em blocos que demonstra todas as relações entre as entidades, suas especializações, seus atributos e </w:t>
      </w:r>
      <w:proofErr w:type="spellStart"/>
      <w:r w:rsidRPr="006F0CB1">
        <w:t>auto-relações</w:t>
      </w:r>
      <w:proofErr w:type="spellEnd"/>
      <w:r w:rsidRPr="006F0CB1">
        <w:t>.</w:t>
      </w:r>
    </w:p>
    <w:p w:rsidR="006F0CB1" w:rsidRDefault="006F0CB1">
      <w:pPr>
        <w:rPr>
          <w:rFonts w:ascii="Arial" w:hAnsi="Arial" w:cs="Arial"/>
          <w:color w:val="222222"/>
          <w:shd w:val="clear" w:color="auto" w:fill="FFFFFF"/>
        </w:rPr>
      </w:pPr>
    </w:p>
    <w:p w:rsidR="006F0CB1" w:rsidRPr="006F0CB1" w:rsidRDefault="006F0CB1">
      <w:pPr>
        <w:rPr>
          <w:rFonts w:ascii="Arial" w:hAnsi="Arial" w:cs="Arial"/>
          <w:color w:val="222222"/>
          <w:shd w:val="clear" w:color="auto" w:fill="FFFFFF"/>
        </w:rPr>
        <w:sectPr w:rsidR="006F0CB1" w:rsidRPr="006F0CB1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3592195" cy="2072640"/>
            <wp:effectExtent l="0" t="0" r="825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-spmedgroup-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6F0CB1" w:rsidP="00295E15">
      <w:pPr>
        <w:ind w:firstLine="720"/>
      </w:pPr>
      <w:r>
        <w:t xml:space="preserve"> </w:t>
      </w:r>
      <w:hyperlink r:id="rId14" w:history="1">
        <w:r>
          <w:rPr>
            <w:rStyle w:val="Hyperlink"/>
          </w:rPr>
          <w:t>https://trello.com/b/jZyDnM2H/senai-sp-med-group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8" w:name="_GoBack"/>
            <w:bookmarkEnd w:id="18"/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670" w:rsidRDefault="000A3670">
      <w:pPr>
        <w:spacing w:after="0" w:line="240" w:lineRule="auto"/>
      </w:pPr>
      <w:r>
        <w:separator/>
      </w:r>
    </w:p>
  </w:endnote>
  <w:endnote w:type="continuationSeparator" w:id="0">
    <w:p w:rsidR="000A3670" w:rsidRDefault="000A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0A367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670" w:rsidRDefault="000A3670">
      <w:pPr>
        <w:spacing w:after="0" w:line="240" w:lineRule="auto"/>
      </w:pPr>
      <w:r>
        <w:separator/>
      </w:r>
    </w:p>
  </w:footnote>
  <w:footnote w:type="continuationSeparator" w:id="0">
    <w:p w:rsidR="000A3670" w:rsidRDefault="000A3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A3670"/>
    <w:rsid w:val="000C3257"/>
    <w:rsid w:val="000C4200"/>
    <w:rsid w:val="00134F19"/>
    <w:rsid w:val="00295E15"/>
    <w:rsid w:val="002C440D"/>
    <w:rsid w:val="002E0003"/>
    <w:rsid w:val="00362822"/>
    <w:rsid w:val="00376460"/>
    <w:rsid w:val="003A1B68"/>
    <w:rsid w:val="003A3712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0CB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10E8C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CA658A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3C333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rello.com/b/jZyDnM2H/senai-sp-med-grou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652241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C693E-EE02-404C-B824-02CA5B3D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208</TotalTime>
  <Pages>12</Pages>
  <Words>565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26</cp:revision>
  <dcterms:created xsi:type="dcterms:W3CDTF">2018-12-27T15:45:00Z</dcterms:created>
  <dcterms:modified xsi:type="dcterms:W3CDTF">2020-02-11T13:00:00Z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